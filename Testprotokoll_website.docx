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t xml:space="preserve">Projekt: </w:t>
      </w: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DOCPROPERTY "Project"  \* MERGEFORMAT </w:instrText>
      </w:r>
      <w:r w:rsidRPr="00F20189">
        <w:rPr>
          <w:sz w:val="36"/>
          <w:szCs w:val="36"/>
        </w:rPr>
        <w:fldChar w:fldCharType="separate"/>
      </w:r>
      <w:r w:rsidR="00327302">
        <w:rPr>
          <w:sz w:val="36"/>
          <w:szCs w:val="36"/>
        </w:rPr>
        <w:t>&lt;&lt; PROJEKT &gt;&gt;</w:t>
      </w:r>
      <w:r w:rsidRPr="00F20189">
        <w:rPr>
          <w:sz w:val="36"/>
          <w:szCs w:val="36"/>
        </w:rPr>
        <w:fldChar w:fldCharType="end"/>
      </w: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327302">
        <w:rPr>
          <w:sz w:val="36"/>
          <w:szCs w:val="36"/>
        </w:rPr>
        <w:t>Testprotokoll</w:t>
      </w:r>
      <w:r w:rsidRPr="00F20189">
        <w:rPr>
          <w:sz w:val="36"/>
          <w:szCs w:val="36"/>
        </w:rPr>
        <w:fldChar w:fldCharType="end"/>
      </w: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:rsidR="00B94BD9" w:rsidRPr="00F20189" w:rsidRDefault="00B94BD9">
      <w:pPr>
        <w:jc w:val="center"/>
        <w:rPr>
          <w:b/>
          <w:bCs/>
          <w:sz w:val="24"/>
          <w:szCs w:val="24"/>
        </w:rPr>
      </w:pPr>
    </w:p>
    <w:p w:rsidR="00CF1D10" w:rsidRDefault="004F4D4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CF1D10">
        <w:rPr>
          <w:noProof/>
        </w:rPr>
        <w:t>1</w:t>
      </w:r>
      <w:r w:rsidR="00CF1D1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CF1D10">
        <w:rPr>
          <w:noProof/>
        </w:rPr>
        <w:t>Testbeschrieb</w:t>
      </w:r>
      <w:r w:rsidR="00CF1D10">
        <w:rPr>
          <w:noProof/>
        </w:rPr>
        <w:tab/>
      </w:r>
      <w:r w:rsidR="00CF1D10">
        <w:rPr>
          <w:noProof/>
        </w:rPr>
        <w:fldChar w:fldCharType="begin"/>
      </w:r>
      <w:r w:rsidR="00CF1D10">
        <w:rPr>
          <w:noProof/>
        </w:rPr>
        <w:instrText xml:space="preserve"> PAGEREF _Toc485303100 \h </w:instrText>
      </w:r>
      <w:r w:rsidR="00CF1D10">
        <w:rPr>
          <w:noProof/>
        </w:rPr>
      </w:r>
      <w:r w:rsidR="00CF1D10">
        <w:rPr>
          <w:noProof/>
        </w:rPr>
        <w:fldChar w:fldCharType="separate"/>
      </w:r>
      <w:r w:rsidR="00CF1D10">
        <w:rPr>
          <w:noProof/>
        </w:rPr>
        <w:t>3</w:t>
      </w:r>
      <w:r w:rsidR="00CF1D10"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Ziel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Art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Weiteres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Testprotokoll - Testvalidierung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Testgruppe &lt;&lt;A&gt;&gt;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Testgruppe &lt;&lt;B&gt;&gt;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Review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4BD9" w:rsidRPr="00982096" w:rsidRDefault="004F4D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fldChar w:fldCharType="end"/>
      </w:r>
    </w:p>
    <w:p w:rsidR="00B94BD9" w:rsidRPr="00982096" w:rsidRDefault="00B94BD9">
      <w:pPr>
        <w:jc w:val="center"/>
        <w:rPr>
          <w:b/>
          <w:bCs/>
          <w:sz w:val="24"/>
          <w:szCs w:val="24"/>
          <w:lang w:val="en-US"/>
        </w:rPr>
      </w:pPr>
      <w:r w:rsidRPr="00982096">
        <w:rPr>
          <w:b/>
          <w:bCs/>
          <w:sz w:val="24"/>
          <w:szCs w:val="24"/>
          <w:lang w:val="en-US"/>
        </w:rPr>
        <w:br w:type="page"/>
      </w:r>
    </w:p>
    <w:p w:rsidR="00B94BD9" w:rsidRPr="00F20189" w:rsidRDefault="00F20189">
      <w:pPr>
        <w:pStyle w:val="berschrift1"/>
      </w:pPr>
      <w:bookmarkStart w:id="0" w:name="_Toc485303100"/>
      <w:r w:rsidRPr="00F20189">
        <w:lastRenderedPageBreak/>
        <w:t>Testbeschrieb</w:t>
      </w:r>
      <w:bookmarkEnd w:id="0"/>
      <w:r w:rsidRPr="00F20189">
        <w:t xml:space="preserve"> </w:t>
      </w: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1" w:name="_Toc485303101"/>
      <w:r w:rsidRPr="00BE7CC6">
        <w:t>Ziel des Tests</w:t>
      </w:r>
      <w:bookmarkEnd w:id="1"/>
    </w:p>
    <w:p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Durch den Test sollen noch vorhandene Fehler im Programm festgestellt werden</w:t>
      </w:r>
    </w:p>
    <w:p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Die Funktionalität des Programmes soll getestet werden.</w:t>
      </w:r>
    </w:p>
    <w:p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2" w:name="_Toc485303102"/>
      <w:r w:rsidRPr="00BE7CC6">
        <w:t>Art des Tests</w:t>
      </w:r>
      <w:bookmarkEnd w:id="2"/>
    </w:p>
    <w:p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Funktionstest </w:t>
      </w:r>
      <w:proofErr w:type="gramStart"/>
      <w:r w:rsidRPr="00F20189">
        <w:rPr>
          <w:sz w:val="24"/>
        </w:rPr>
        <w:t>/  Schnittstellentest</w:t>
      </w:r>
      <w:proofErr w:type="gramEnd"/>
      <w:r w:rsidRPr="00F20189">
        <w:rPr>
          <w:sz w:val="24"/>
        </w:rPr>
        <w:t xml:space="preserve"> / Abnahmetest</w:t>
      </w: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3" w:name="_Toc485303103"/>
      <w:r w:rsidRPr="00BE7CC6">
        <w:t>Verwendete Hilfsmittel</w:t>
      </w:r>
      <w:bookmarkEnd w:id="3"/>
    </w:p>
    <w:p w:rsidR="00F20189" w:rsidRPr="00F20189" w:rsidRDefault="00A67C8B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Kurzb</w:t>
      </w:r>
      <w:r w:rsidR="00F20189" w:rsidRPr="00F20189">
        <w:rPr>
          <w:sz w:val="24"/>
        </w:rPr>
        <w:t>eschreibung der Testfälle mit Testdaten und erwarteten Resultaten</w:t>
      </w:r>
    </w:p>
    <w:p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Testumgebung (Compiler, </w:t>
      </w:r>
      <w:proofErr w:type="gramStart"/>
      <w:r w:rsidRPr="00F20189">
        <w:rPr>
          <w:sz w:val="24"/>
        </w:rPr>
        <w:t>Entwicklungsumgebung )</w:t>
      </w:r>
      <w:proofErr w:type="gramEnd"/>
    </w:p>
    <w:p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</w:t>
      </w:r>
      <w:r w:rsidR="00A67C8B">
        <w:rPr>
          <w:sz w:val="24"/>
        </w:rPr>
        <w:t xml:space="preserve">tobjekt in </w:t>
      </w:r>
      <w:proofErr w:type="spellStart"/>
      <w:r w:rsidR="00A67C8B">
        <w:rPr>
          <w:sz w:val="24"/>
        </w:rPr>
        <w:t>Sourcecode</w:t>
      </w:r>
      <w:proofErr w:type="spellEnd"/>
      <w:r w:rsidR="00A67C8B">
        <w:rPr>
          <w:sz w:val="24"/>
        </w:rPr>
        <w:t xml:space="preserve"> / Ausführbare Datei</w:t>
      </w:r>
    </w:p>
    <w:p w:rsidR="009A6928" w:rsidRDefault="00F20189" w:rsidP="00F55382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Testdaten </w:t>
      </w:r>
    </w:p>
    <w:p w:rsidR="00A67C8B" w:rsidRPr="00F55382" w:rsidRDefault="00A67C8B" w:rsidP="00A67C8B">
      <w:pPr>
        <w:autoSpaceDE/>
        <w:autoSpaceDN/>
        <w:adjustRightInd/>
        <w:rPr>
          <w:sz w:val="24"/>
        </w:rPr>
      </w:pPr>
    </w:p>
    <w:p w:rsidR="009A6928" w:rsidRPr="00BE7CC6" w:rsidRDefault="009A6928" w:rsidP="009A6928">
      <w:pPr>
        <w:pStyle w:val="berschrift2"/>
        <w:tabs>
          <w:tab w:val="num" w:pos="709"/>
        </w:tabs>
      </w:pPr>
      <w:bookmarkStart w:id="4" w:name="_Toc485303104"/>
      <w:r w:rsidRPr="00BE7CC6">
        <w:t>Testvorg</w:t>
      </w:r>
      <w:r>
        <w:t>aben</w:t>
      </w:r>
      <w:bookmarkEnd w:id="4"/>
    </w:p>
    <w:p w:rsidR="009A6928" w:rsidRPr="00F20189" w:rsidRDefault="009A6928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>Bedingungen und Ausgangslage (Set-</w:t>
      </w:r>
      <w:proofErr w:type="spellStart"/>
      <w:r>
        <w:rPr>
          <w:sz w:val="24"/>
        </w:rPr>
        <w:t>Up</w:t>
      </w:r>
      <w:proofErr w:type="spellEnd"/>
      <w:r>
        <w:rPr>
          <w:sz w:val="24"/>
        </w:rPr>
        <w:t>) um die Tests ausführen zu können</w:t>
      </w:r>
    </w:p>
    <w:p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5" w:name="_Toc485303105"/>
      <w:r w:rsidRPr="00BE7CC6">
        <w:t>Abbruchkriterien</w:t>
      </w:r>
      <w:bookmarkEnd w:id="5"/>
    </w:p>
    <w:p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bei Programm-Absturz / groben Fehlfunktionen / Datenzerstörung </w:t>
      </w:r>
    </w:p>
    <w:p w:rsidR="00F20189" w:rsidRPr="00F20189" w:rsidRDefault="00A67C8B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wenn Kern-</w:t>
      </w:r>
      <w:r w:rsidR="00F20189" w:rsidRPr="00F20189">
        <w:rPr>
          <w:sz w:val="24"/>
        </w:rPr>
        <w:t>Funktionalität nicht implementiert</w:t>
      </w:r>
    </w:p>
    <w:p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Testumgebung / -daten nicht vorhanden</w:t>
      </w:r>
    </w:p>
    <w:p w:rsidR="00B94BD9" w:rsidRPr="00F20189" w:rsidRDefault="00B94BD9"/>
    <w:p w:rsidR="00F20189" w:rsidRPr="00BE7CC6" w:rsidRDefault="00F20189" w:rsidP="00B94BD9">
      <w:pPr>
        <w:pStyle w:val="berschrift2"/>
        <w:tabs>
          <w:tab w:val="num" w:pos="709"/>
        </w:tabs>
      </w:pPr>
      <w:bookmarkStart w:id="6" w:name="_Toc485303106"/>
      <w:r w:rsidRPr="00BE7CC6">
        <w:t>Weiteres</w:t>
      </w:r>
      <w:bookmarkEnd w:id="6"/>
    </w:p>
    <w:p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Weitere Bemerkungen</w:t>
      </w:r>
    </w:p>
    <w:p w:rsidR="00F20189" w:rsidRPr="00F20189" w:rsidRDefault="00F20189"/>
    <w:p w:rsidR="00B94BD9" w:rsidRPr="00F20189" w:rsidRDefault="00F20189">
      <w:pPr>
        <w:pStyle w:val="berschrift1"/>
      </w:pPr>
      <w:bookmarkStart w:id="7" w:name="_Toc441971807"/>
      <w:r w:rsidRPr="00F20189">
        <w:br w:type="page"/>
      </w:r>
      <w:bookmarkStart w:id="8" w:name="_Toc485303107"/>
      <w:r w:rsidR="00212B2C" w:rsidRPr="00F20189">
        <w:lastRenderedPageBreak/>
        <w:t>Testprotokoll</w:t>
      </w:r>
      <w:r w:rsidR="00212B2C">
        <w:t xml:space="preserve"> -</w:t>
      </w:r>
      <w:r w:rsidR="00212B2C" w:rsidRPr="00F20189">
        <w:t xml:space="preserve"> </w:t>
      </w:r>
      <w:r w:rsidR="00212B2C">
        <w:t>Testvalidierung</w:t>
      </w:r>
      <w:bookmarkEnd w:id="8"/>
      <w:r w:rsidR="00B94BD9" w:rsidRPr="00F20189">
        <w:t xml:space="preserve"> </w:t>
      </w:r>
      <w:bookmarkEnd w:id="7"/>
    </w:p>
    <w:p w:rsidR="00B94BD9" w:rsidRPr="00F20189" w:rsidRDefault="00B94BD9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:rsidR="00B94BD9" w:rsidRPr="00F20189" w:rsidRDefault="00090BAA">
            <w:pPr>
              <w:spacing w:before="40" w:after="40"/>
              <w:rPr>
                <w:i/>
                <w:iCs/>
              </w:rPr>
            </w:pPr>
            <w:r>
              <w:fldChar w:fldCharType="begin"/>
            </w:r>
            <w:r>
              <w:instrText xml:space="preserve"> DOCPROPERTY "Project"  \* MERGEFORMAT </w:instrText>
            </w:r>
            <w:r>
              <w:fldChar w:fldCharType="separate"/>
            </w:r>
            <w:r w:rsidR="00327302">
              <w:t xml:space="preserve">&lt;&lt; </w:t>
            </w:r>
            <w:proofErr w:type="spellStart"/>
            <w:r w:rsidR="00327302">
              <w:t>P</w:t>
            </w:r>
            <w:r w:rsidR="00934233">
              <w:t>orfolio</w:t>
            </w:r>
            <w:proofErr w:type="spellEnd"/>
            <w:r w:rsidR="00934233">
              <w:t>-Website</w:t>
            </w:r>
            <w:r w:rsidR="00327302">
              <w:t xml:space="preserve"> &gt;&gt;</w:t>
            </w:r>
            <w:r>
              <w:fldChar w:fldCharType="end"/>
            </w: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 w:rsidP="00D0254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Phase / Teilabschnitt </w:t>
            </w:r>
            <w:r w:rsidR="005B4386" w:rsidRPr="00F20189">
              <w:rPr>
                <w:i/>
                <w:iCs/>
              </w:rPr>
              <w:t>(</w:t>
            </w:r>
            <w:r w:rsidR="00D02545">
              <w:rPr>
                <w:i/>
                <w:iCs/>
              </w:rPr>
              <w:t>IPERKA</w:t>
            </w:r>
            <w:r w:rsidR="005B4386"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:rsidR="00B94BD9" w:rsidRPr="00F20189" w:rsidRDefault="00934233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Kontrolle</w:t>
            </w: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(getestete Programmversion)</w:t>
            </w:r>
          </w:p>
        </w:tc>
        <w:tc>
          <w:tcPr>
            <w:tcW w:w="5538" w:type="dxa"/>
          </w:tcPr>
          <w:p w:rsidR="00B94BD9" w:rsidRPr="00F20189" w:rsidRDefault="00934233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(Nur falls vorhanden)</w:t>
            </w:r>
          </w:p>
        </w:tc>
        <w:tc>
          <w:tcPr>
            <w:tcW w:w="5538" w:type="dxa"/>
          </w:tcPr>
          <w:p w:rsidR="00B94BD9" w:rsidRPr="00F20189" w:rsidRDefault="00934233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(Leiter des Projekts)</w:t>
            </w:r>
          </w:p>
        </w:tc>
        <w:tc>
          <w:tcPr>
            <w:tcW w:w="5538" w:type="dxa"/>
          </w:tcPr>
          <w:p w:rsidR="00B94BD9" w:rsidRPr="00F20189" w:rsidRDefault="00934233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Salome </w:t>
            </w:r>
            <w:proofErr w:type="spellStart"/>
            <w:r>
              <w:rPr>
                <w:i/>
                <w:iCs/>
              </w:rPr>
              <w:t>Rütsche</w:t>
            </w:r>
            <w:proofErr w:type="spellEnd"/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(Namen der oder des fachlichen Ansprechpartners)</w:t>
            </w:r>
          </w:p>
        </w:tc>
        <w:tc>
          <w:tcPr>
            <w:tcW w:w="5538" w:type="dxa"/>
          </w:tcPr>
          <w:p w:rsidR="00B94BD9" w:rsidRPr="00F20189" w:rsidRDefault="00934233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Salome </w:t>
            </w:r>
            <w:proofErr w:type="spellStart"/>
            <w:r>
              <w:rPr>
                <w:i/>
                <w:iCs/>
              </w:rPr>
              <w:t>Rütsche</w:t>
            </w:r>
            <w:proofErr w:type="spellEnd"/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</w:tcPr>
          <w:p w:rsidR="00B94BD9" w:rsidRPr="00F20189" w:rsidRDefault="00934233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Salome </w:t>
            </w:r>
            <w:proofErr w:type="spellStart"/>
            <w:r>
              <w:rPr>
                <w:i/>
                <w:iCs/>
              </w:rPr>
              <w:t>Rütsche</w:t>
            </w:r>
            <w:proofErr w:type="spellEnd"/>
          </w:p>
        </w:tc>
      </w:tr>
      <w:tr w:rsidR="00212B2C" w:rsidRPr="00F20189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E71CDF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Test</w:t>
            </w:r>
            <w:r w:rsidR="00212B2C">
              <w:rPr>
                <w:b/>
                <w:bCs/>
                <w:color w:val="008000"/>
              </w:rPr>
              <w:t>d</w:t>
            </w:r>
            <w:r w:rsidR="00212B2C" w:rsidRPr="00F20189">
              <w:rPr>
                <w:b/>
                <w:bCs/>
                <w:color w:val="008000"/>
              </w:rPr>
              <w:t>atum</w:t>
            </w:r>
            <w:r w:rsidR="00212B2C"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934233">
              <w:rPr>
                <w:i/>
                <w:iCs/>
              </w:rPr>
              <w:t>16. Juni, 2020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Name Tester / Testgruppe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934233">
              <w:rPr>
                <w:i/>
                <w:iCs/>
              </w:rPr>
              <w:t xml:space="preserve">Salome </w:t>
            </w:r>
            <w:proofErr w:type="spellStart"/>
            <w:r w:rsidR="00934233">
              <w:rPr>
                <w:i/>
                <w:iCs/>
              </w:rPr>
              <w:t>Rütsche</w:t>
            </w:r>
            <w:proofErr w:type="spellEnd"/>
            <w:r w:rsidRPr="00F20189">
              <w:rPr>
                <w:i/>
                <w:iCs/>
              </w:rPr>
              <w:t>)</w:t>
            </w:r>
          </w:p>
        </w:tc>
      </w:tr>
    </w:tbl>
    <w:p w:rsidR="00B94BD9" w:rsidRPr="00F20189" w:rsidRDefault="00B94BD9"/>
    <w:p w:rsidR="0041066D" w:rsidRPr="00F20189" w:rsidRDefault="0041066D" w:rsidP="0041066D">
      <w:bookmarkStart w:id="9" w:name="_Toc441971811"/>
    </w:p>
    <w:p w:rsidR="0041066D" w:rsidRDefault="0041066D" w:rsidP="00B94BD9">
      <w:pPr>
        <w:pStyle w:val="berschrift2"/>
        <w:tabs>
          <w:tab w:val="num" w:pos="709"/>
        </w:tabs>
        <w:jc w:val="both"/>
      </w:pPr>
      <w:bookmarkStart w:id="10" w:name="_Toc485303109"/>
      <w:r>
        <w:t>Testgruppe &lt;&lt;</w:t>
      </w:r>
      <w:r w:rsidR="00934233">
        <w:t>A</w:t>
      </w:r>
      <w:r>
        <w:t>&gt;&gt;</w:t>
      </w:r>
      <w:bookmarkEnd w:id="10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1066D" w:rsidRPr="00F20189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66D" w:rsidRPr="00AC7E40" w:rsidRDefault="0041066D" w:rsidP="00F52CBC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821B8A">
              <w:rPr>
                <w:color w:val="008000"/>
              </w:rPr>
              <w:t xml:space="preserve"> korrekte Aktionen</w:t>
            </w:r>
          </w:p>
          <w:p w:rsidR="0041066D" w:rsidRPr="00AC7E40" w:rsidRDefault="0041066D" w:rsidP="00F52CBC">
            <w:pPr>
              <w:rPr>
                <w:color w:val="008000"/>
              </w:rPr>
            </w:pPr>
          </w:p>
        </w:tc>
      </w:tr>
      <w:tr w:rsidR="0041066D" w:rsidRPr="00F20189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66D" w:rsidRPr="00AC7E40" w:rsidRDefault="0041066D" w:rsidP="00F52CBC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821B8A">
              <w:rPr>
                <w:color w:val="008000"/>
              </w:rPr>
              <w:t>Vorhandene Website mit Navigation</w:t>
            </w:r>
            <w:r w:rsidR="00934233">
              <w:rPr>
                <w:color w:val="008000"/>
              </w:rPr>
              <w:t xml:space="preserve"> </w:t>
            </w:r>
            <w:r w:rsidR="00821B8A">
              <w:rPr>
                <w:color w:val="008000"/>
              </w:rPr>
              <w:t>&amp;</w:t>
            </w:r>
            <w:r w:rsidR="00934233">
              <w:rPr>
                <w:color w:val="008000"/>
              </w:rPr>
              <w:t xml:space="preserve"> </w:t>
            </w:r>
            <w:proofErr w:type="spellStart"/>
            <w:r w:rsidR="00821B8A">
              <w:rPr>
                <w:color w:val="008000"/>
              </w:rPr>
              <w:t>Footer</w:t>
            </w:r>
            <w:proofErr w:type="spellEnd"/>
          </w:p>
        </w:tc>
      </w:tr>
      <w:tr w:rsidR="0041066D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</w:tcPr>
          <w:p w:rsidR="0041066D" w:rsidRPr="00286A4C" w:rsidRDefault="0041066D" w:rsidP="00F52CBC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Pr="00F20189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821B8A">
              <w:rPr>
                <w:b/>
                <w:bCs/>
              </w:rPr>
              <w:t>1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Home in der Navigation 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Home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Home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821B8A">
              <w:rPr>
                <w:b/>
                <w:bCs/>
              </w:rPr>
              <w:t>2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</w:t>
            </w:r>
            <w:proofErr w:type="spellStart"/>
            <w:r>
              <w:rPr>
                <w:b/>
                <w:bCs/>
              </w:rPr>
              <w:t>Photos</w:t>
            </w:r>
            <w:proofErr w:type="spellEnd"/>
            <w:r>
              <w:rPr>
                <w:b/>
                <w:bCs/>
              </w:rPr>
              <w:t xml:space="preserve"> in der Navigation 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die </w:t>
            </w:r>
            <w:proofErr w:type="spellStart"/>
            <w:r>
              <w:rPr>
                <w:b/>
                <w:bCs/>
              </w:rPr>
              <w:t>Photos</w:t>
            </w:r>
            <w:proofErr w:type="spellEnd"/>
            <w:r>
              <w:rPr>
                <w:b/>
                <w:bCs/>
              </w:rPr>
              <w:t xml:space="preserve">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die </w:t>
            </w:r>
            <w:proofErr w:type="spellStart"/>
            <w:r>
              <w:rPr>
                <w:b/>
                <w:bCs/>
              </w:rPr>
              <w:t>Photos</w:t>
            </w:r>
            <w:proofErr w:type="spellEnd"/>
            <w:r>
              <w:rPr>
                <w:b/>
                <w:bCs/>
              </w:rPr>
              <w:t xml:space="preserve">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821B8A">
              <w:rPr>
                <w:b/>
                <w:bCs/>
              </w:rPr>
              <w:t>3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</w:t>
            </w:r>
            <w:r>
              <w:rPr>
                <w:b/>
                <w:bCs/>
              </w:rPr>
              <w:t>Illustration</w:t>
            </w:r>
            <w:r>
              <w:rPr>
                <w:b/>
                <w:bCs/>
              </w:rPr>
              <w:t xml:space="preserve"> in der Navigation 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Illustration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Illustration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</w:t>
            </w:r>
            <w:r>
              <w:rPr>
                <w:b/>
                <w:bCs/>
              </w:rPr>
              <w:t>Animation klicken</w:t>
            </w:r>
            <w:r>
              <w:rPr>
                <w:b/>
                <w:bCs/>
              </w:rPr>
              <w:t xml:space="preserve"> in der Navigation 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Animation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Animation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2835" w:type="dxa"/>
          </w:tcPr>
          <w:p w:rsidR="00821B8A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</w:t>
            </w:r>
            <w:r>
              <w:rPr>
                <w:b/>
                <w:bCs/>
              </w:rPr>
              <w:t xml:space="preserve"> Videos</w:t>
            </w:r>
            <w:r>
              <w:rPr>
                <w:b/>
                <w:bCs/>
              </w:rPr>
              <w:t xml:space="preserve"> in der Navigation 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Videos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Videos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A6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Home in de</w:t>
            </w:r>
            <w:r>
              <w:rPr>
                <w:b/>
                <w:bCs/>
              </w:rPr>
              <w:t xml:space="preserve">m Footer </w:t>
            </w:r>
            <w:r>
              <w:rPr>
                <w:b/>
                <w:bCs/>
              </w:rPr>
              <w:t>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Home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Home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A7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</w:t>
            </w:r>
            <w:proofErr w:type="spellStart"/>
            <w:r>
              <w:rPr>
                <w:b/>
                <w:bCs/>
              </w:rPr>
              <w:t>Photos</w:t>
            </w:r>
            <w:proofErr w:type="spellEnd"/>
            <w:r>
              <w:rPr>
                <w:b/>
                <w:bCs/>
              </w:rPr>
              <w:t xml:space="preserve"> in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dem </w:t>
            </w:r>
            <w:proofErr w:type="spellStart"/>
            <w:r>
              <w:rPr>
                <w:b/>
                <w:bCs/>
              </w:rPr>
              <w:t>Footer</w:t>
            </w:r>
            <w:proofErr w:type="spellEnd"/>
            <w:r>
              <w:rPr>
                <w:b/>
                <w:bCs/>
              </w:rPr>
              <w:t xml:space="preserve"> 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die </w:t>
            </w:r>
            <w:proofErr w:type="spellStart"/>
            <w:r>
              <w:rPr>
                <w:b/>
                <w:bCs/>
              </w:rPr>
              <w:t>Photos</w:t>
            </w:r>
            <w:proofErr w:type="spellEnd"/>
            <w:r>
              <w:rPr>
                <w:b/>
                <w:bCs/>
              </w:rPr>
              <w:t xml:space="preserve">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die </w:t>
            </w:r>
            <w:proofErr w:type="spellStart"/>
            <w:r>
              <w:rPr>
                <w:b/>
                <w:bCs/>
              </w:rPr>
              <w:t>Photos</w:t>
            </w:r>
            <w:proofErr w:type="spellEnd"/>
            <w:r>
              <w:rPr>
                <w:b/>
                <w:bCs/>
              </w:rPr>
              <w:t xml:space="preserve">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A8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Illustration in dem </w:t>
            </w:r>
            <w:proofErr w:type="spellStart"/>
            <w:r>
              <w:rPr>
                <w:b/>
                <w:bCs/>
              </w:rPr>
              <w:t>Footer</w:t>
            </w:r>
            <w:proofErr w:type="spellEnd"/>
            <w:r>
              <w:rPr>
                <w:b/>
                <w:bCs/>
              </w:rPr>
              <w:t xml:space="preserve"> 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Illustration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Illustration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A9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Animation klicken in dem </w:t>
            </w:r>
            <w:proofErr w:type="spellStart"/>
            <w:r>
              <w:rPr>
                <w:b/>
                <w:bCs/>
              </w:rPr>
              <w:t>Footer</w:t>
            </w:r>
            <w:proofErr w:type="spellEnd"/>
            <w:r>
              <w:rPr>
                <w:b/>
                <w:bCs/>
              </w:rPr>
              <w:t xml:space="preserve"> 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Animation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Animation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A10</w:t>
            </w:r>
          </w:p>
        </w:tc>
        <w:tc>
          <w:tcPr>
            <w:tcW w:w="2835" w:type="dxa"/>
          </w:tcPr>
          <w:p w:rsidR="00821B8A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Videos in dem </w:t>
            </w:r>
            <w:proofErr w:type="spellStart"/>
            <w:r>
              <w:rPr>
                <w:b/>
                <w:bCs/>
              </w:rPr>
              <w:t>Footer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klicken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Videos Seite kommen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Videos Seite kommen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934233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934233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A11</w:t>
            </w:r>
          </w:p>
        </w:tc>
        <w:tc>
          <w:tcPr>
            <w:tcW w:w="2835" w:type="dxa"/>
          </w:tcPr>
          <w:p w:rsidR="00934233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das Logo in der Navigation klicken</w:t>
            </w:r>
          </w:p>
        </w:tc>
        <w:tc>
          <w:tcPr>
            <w:tcW w:w="2835" w:type="dxa"/>
          </w:tcPr>
          <w:p w:rsidR="00934233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Macht nichts</w:t>
            </w:r>
          </w:p>
        </w:tc>
        <w:tc>
          <w:tcPr>
            <w:tcW w:w="2976" w:type="dxa"/>
          </w:tcPr>
          <w:p w:rsidR="00934233" w:rsidRDefault="00934233" w:rsidP="00821B8A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Machts</w:t>
            </w:r>
            <w:proofErr w:type="spellEnd"/>
            <w:r>
              <w:rPr>
                <w:b/>
                <w:bCs/>
              </w:rPr>
              <w:t xml:space="preserve"> nichts</w:t>
            </w:r>
          </w:p>
        </w:tc>
        <w:tc>
          <w:tcPr>
            <w:tcW w:w="426" w:type="dxa"/>
          </w:tcPr>
          <w:p w:rsidR="00934233" w:rsidRPr="00286A4C" w:rsidRDefault="00934233" w:rsidP="00821B8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:rsidR="0041066D" w:rsidRDefault="0041066D" w:rsidP="0041066D"/>
    <w:p w:rsidR="0041066D" w:rsidRDefault="0041066D" w:rsidP="0041066D"/>
    <w:p w:rsidR="00821B8A" w:rsidRDefault="00821B8A" w:rsidP="00821B8A">
      <w:pPr>
        <w:pStyle w:val="berschrift2"/>
        <w:tabs>
          <w:tab w:val="num" w:pos="709"/>
        </w:tabs>
        <w:jc w:val="both"/>
      </w:pPr>
      <w:r>
        <w:lastRenderedPageBreak/>
        <w:t>Testgruppe &lt;&lt;</w:t>
      </w:r>
      <w:r w:rsidR="00934233">
        <w:t>B</w:t>
      </w:r>
      <w:r>
        <w:t>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821B8A" w:rsidRPr="00F20189" w:rsidTr="006B21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B8A" w:rsidRPr="00AC7E40" w:rsidRDefault="00821B8A" w:rsidP="006B21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korrekte Aktionen</w:t>
            </w:r>
          </w:p>
          <w:p w:rsidR="00821B8A" w:rsidRPr="00AC7E40" w:rsidRDefault="00821B8A" w:rsidP="006B2167">
            <w:pPr>
              <w:rPr>
                <w:color w:val="008000"/>
              </w:rPr>
            </w:pPr>
          </w:p>
        </w:tc>
      </w:tr>
      <w:tr w:rsidR="00821B8A" w:rsidRPr="00F20189" w:rsidTr="006B21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B8A" w:rsidRPr="00AC7E40" w:rsidRDefault="00821B8A" w:rsidP="006B2167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 xml:space="preserve">Vorhandene Website mit </w:t>
            </w:r>
            <w:proofErr w:type="spellStart"/>
            <w:r>
              <w:rPr>
                <w:color w:val="008000"/>
              </w:rPr>
              <w:t>Bildergallerie</w:t>
            </w:r>
            <w:proofErr w:type="spellEnd"/>
          </w:p>
        </w:tc>
      </w:tr>
      <w:tr w:rsidR="00821B8A" w:rsidRPr="00F20189" w:rsidTr="006B21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</w:tcPr>
          <w:p w:rsidR="00821B8A" w:rsidRPr="00286A4C" w:rsidRDefault="00821B8A" w:rsidP="006B21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6B21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Bild mit der Überschrift </w:t>
            </w:r>
            <w:proofErr w:type="spellStart"/>
            <w:r>
              <w:rPr>
                <w:b/>
                <w:bCs/>
              </w:rPr>
              <w:t>Photo</w:t>
            </w:r>
            <w:proofErr w:type="spellEnd"/>
            <w:r>
              <w:rPr>
                <w:b/>
                <w:bCs/>
              </w:rPr>
              <w:t xml:space="preserve"> klicken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die </w:t>
            </w:r>
            <w:proofErr w:type="spellStart"/>
            <w:r>
              <w:rPr>
                <w:b/>
                <w:bCs/>
              </w:rPr>
              <w:t>Photo</w:t>
            </w:r>
            <w:proofErr w:type="spellEnd"/>
            <w:r>
              <w:rPr>
                <w:b/>
                <w:bCs/>
              </w:rPr>
              <w:t xml:space="preserve"> Seite kommen</w:t>
            </w:r>
          </w:p>
        </w:tc>
        <w:tc>
          <w:tcPr>
            <w:tcW w:w="297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die </w:t>
            </w:r>
            <w:proofErr w:type="spellStart"/>
            <w:r>
              <w:rPr>
                <w:b/>
                <w:bCs/>
              </w:rPr>
              <w:t>Photo</w:t>
            </w:r>
            <w:proofErr w:type="spellEnd"/>
            <w:r>
              <w:rPr>
                <w:b/>
                <w:bCs/>
              </w:rPr>
              <w:t xml:space="preserve"> Seite kommen</w:t>
            </w:r>
          </w:p>
        </w:tc>
        <w:tc>
          <w:tcPr>
            <w:tcW w:w="42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6B21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Bild mit der Überschrift Videos klicken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Videos Seite kommen</w:t>
            </w:r>
          </w:p>
        </w:tc>
        <w:tc>
          <w:tcPr>
            <w:tcW w:w="297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Videos Seite kommen</w:t>
            </w:r>
          </w:p>
        </w:tc>
        <w:tc>
          <w:tcPr>
            <w:tcW w:w="42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6B21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Bild mit der Überschrift Illustration klicken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Illustration Seite kommen</w:t>
            </w:r>
          </w:p>
        </w:tc>
        <w:tc>
          <w:tcPr>
            <w:tcW w:w="297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Illustration Seite kommen</w:t>
            </w:r>
          </w:p>
        </w:tc>
        <w:tc>
          <w:tcPr>
            <w:tcW w:w="42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6B21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Bild mit der Überschrift Animation klicken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Animation Seite kommen</w:t>
            </w:r>
          </w:p>
        </w:tc>
        <w:tc>
          <w:tcPr>
            <w:tcW w:w="297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die Animation Seite kommen</w:t>
            </w:r>
          </w:p>
        </w:tc>
        <w:tc>
          <w:tcPr>
            <w:tcW w:w="42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934233" w:rsidRPr="00F20189" w:rsidTr="006B21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934233" w:rsidRDefault="00934233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:rsidR="00934233" w:rsidRDefault="00934233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der Home Seite auf die </w:t>
            </w:r>
            <w:proofErr w:type="spellStart"/>
            <w:r>
              <w:rPr>
                <w:b/>
                <w:bCs/>
              </w:rPr>
              <w:t>Recent</w:t>
            </w:r>
            <w:proofErr w:type="spellEnd"/>
            <w:r>
              <w:rPr>
                <w:b/>
                <w:bCs/>
              </w:rPr>
              <w:t xml:space="preserve"> Projects Bilder klicken</w:t>
            </w:r>
          </w:p>
        </w:tc>
        <w:tc>
          <w:tcPr>
            <w:tcW w:w="2835" w:type="dxa"/>
          </w:tcPr>
          <w:p w:rsidR="00934233" w:rsidRDefault="00934233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Sollte nichts machen</w:t>
            </w:r>
          </w:p>
        </w:tc>
        <w:tc>
          <w:tcPr>
            <w:tcW w:w="2976" w:type="dxa"/>
          </w:tcPr>
          <w:p w:rsidR="00934233" w:rsidRDefault="00934233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Macht nichts</w:t>
            </w:r>
          </w:p>
        </w:tc>
        <w:tc>
          <w:tcPr>
            <w:tcW w:w="426" w:type="dxa"/>
          </w:tcPr>
          <w:p w:rsidR="00934233" w:rsidRPr="00286A4C" w:rsidRDefault="00934233" w:rsidP="006B21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:rsidR="00821B8A" w:rsidRDefault="00821B8A" w:rsidP="00821B8A">
      <w:pPr>
        <w:pStyle w:val="berschrift2"/>
        <w:numPr>
          <w:ilvl w:val="0"/>
          <w:numId w:val="0"/>
        </w:numPr>
        <w:ind w:left="1134"/>
        <w:jc w:val="both"/>
      </w:pPr>
    </w:p>
    <w:p w:rsidR="00821B8A" w:rsidRDefault="00821B8A" w:rsidP="00821B8A">
      <w:pPr>
        <w:pStyle w:val="berschrift2"/>
        <w:tabs>
          <w:tab w:val="num" w:pos="709"/>
        </w:tabs>
        <w:jc w:val="both"/>
      </w:pPr>
      <w:r>
        <w:t>Testgruppe &lt;&lt;C&gt;&gt;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821B8A" w:rsidRPr="00F20189" w:rsidTr="006B21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B8A" w:rsidRPr="00AC7E40" w:rsidRDefault="00821B8A" w:rsidP="006B21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korrekte Aktionen</w:t>
            </w:r>
          </w:p>
          <w:p w:rsidR="00821B8A" w:rsidRPr="00AC7E40" w:rsidRDefault="00821B8A" w:rsidP="006B2167">
            <w:pPr>
              <w:rPr>
                <w:color w:val="008000"/>
              </w:rPr>
            </w:pPr>
          </w:p>
        </w:tc>
      </w:tr>
      <w:tr w:rsidR="00821B8A" w:rsidRPr="00F20189" w:rsidTr="006B21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1B8A" w:rsidRPr="00AC7E40" w:rsidRDefault="00821B8A" w:rsidP="006B2167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Vorhandene Website mit</w:t>
            </w:r>
            <w:r>
              <w:rPr>
                <w:color w:val="008000"/>
              </w:rPr>
              <w:t xml:space="preserve"> Videos</w:t>
            </w:r>
            <w:r w:rsidR="00934233">
              <w:rPr>
                <w:color w:val="008000"/>
              </w:rPr>
              <w:t xml:space="preserve"> &amp; Animationsvideos</w:t>
            </w:r>
          </w:p>
        </w:tc>
      </w:tr>
      <w:tr w:rsidR="00821B8A" w:rsidRPr="00F20189" w:rsidTr="006B21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</w:tcPr>
          <w:p w:rsidR="00821B8A" w:rsidRPr="00286A4C" w:rsidRDefault="00821B8A" w:rsidP="006B21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6B21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Pr="00F20189" w:rsidRDefault="00934233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821B8A">
              <w:rPr>
                <w:b/>
                <w:bCs/>
              </w:rPr>
              <w:t>1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Auf der Animation Seite. Video abspielen</w:t>
            </w:r>
          </w:p>
        </w:tc>
        <w:tc>
          <w:tcPr>
            <w:tcW w:w="2835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Video läuft</w:t>
            </w:r>
          </w:p>
        </w:tc>
        <w:tc>
          <w:tcPr>
            <w:tcW w:w="297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Video läuft</w:t>
            </w:r>
          </w:p>
        </w:tc>
        <w:tc>
          <w:tcPr>
            <w:tcW w:w="426" w:type="dxa"/>
          </w:tcPr>
          <w:p w:rsidR="00821B8A" w:rsidRPr="00F20189" w:rsidRDefault="00821B8A" w:rsidP="006B2167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21B8A" w:rsidRPr="00F20189" w:rsidTr="006B21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21B8A" w:rsidRDefault="00934233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821B8A">
              <w:rPr>
                <w:b/>
                <w:bCs/>
              </w:rPr>
              <w:t>2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Auf der </w:t>
            </w:r>
            <w:r>
              <w:rPr>
                <w:b/>
                <w:bCs/>
              </w:rPr>
              <w:t xml:space="preserve">Video </w:t>
            </w:r>
            <w:r>
              <w:rPr>
                <w:b/>
                <w:bCs/>
              </w:rPr>
              <w:t>Seite. Video abspielen</w:t>
            </w:r>
          </w:p>
        </w:tc>
        <w:tc>
          <w:tcPr>
            <w:tcW w:w="2835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ideo läuft</w:t>
            </w:r>
            <w:r>
              <w:rPr>
                <w:b/>
                <w:bCs/>
              </w:rPr>
              <w:t xml:space="preserve"> mit Ton</w:t>
            </w:r>
          </w:p>
        </w:tc>
        <w:tc>
          <w:tcPr>
            <w:tcW w:w="297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Video läuft mit Ton</w:t>
            </w:r>
          </w:p>
        </w:tc>
        <w:tc>
          <w:tcPr>
            <w:tcW w:w="426" w:type="dxa"/>
          </w:tcPr>
          <w:p w:rsidR="00821B8A" w:rsidRPr="00F20189" w:rsidRDefault="00821B8A" w:rsidP="00821B8A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:rsidR="0041066D" w:rsidRDefault="0041066D" w:rsidP="0041066D"/>
    <w:p w:rsidR="0041066D" w:rsidRPr="00F20189" w:rsidRDefault="0041066D" w:rsidP="0041066D"/>
    <w:p w:rsidR="00B94BD9" w:rsidRPr="00F20189" w:rsidRDefault="00AF1039" w:rsidP="00B94BD9">
      <w:pPr>
        <w:pStyle w:val="berschrift2"/>
        <w:tabs>
          <w:tab w:val="num" w:pos="709"/>
        </w:tabs>
      </w:pPr>
      <w:r>
        <w:br w:type="page"/>
      </w:r>
      <w:bookmarkStart w:id="11" w:name="_Toc485303110"/>
      <w:r w:rsidR="00B94BD9" w:rsidRPr="00F20189">
        <w:lastRenderedPageBreak/>
        <w:t>Review des Tests</w:t>
      </w:r>
      <w:bookmarkEnd w:id="9"/>
      <w:bookmarkEnd w:id="11"/>
    </w:p>
    <w:p w:rsidR="00B94BD9" w:rsidRPr="00F20189" w:rsidRDefault="00B94BD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>
        <w:trPr>
          <w:tblHeader/>
        </w:trPr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:rsidR="00B94BD9" w:rsidRPr="00545C52" w:rsidRDefault="00B94BD9">
            <w:r w:rsidRPr="00F20189">
              <w:rPr>
                <w:i/>
                <w:iCs/>
              </w:rPr>
              <w:t xml:space="preserve">Was kann aus dem Test gelernt werden? Welche Dinge kann man vielleicht beim </w:t>
            </w:r>
            <w:r w:rsidR="005165AF" w:rsidRPr="00F20189">
              <w:rPr>
                <w:i/>
                <w:iCs/>
              </w:rPr>
              <w:t>nächsten</w:t>
            </w:r>
            <w:r w:rsidRPr="00F20189">
              <w:rPr>
                <w:i/>
                <w:iCs/>
              </w:rPr>
              <w:t xml:space="preserve"> Test effizienter </w:t>
            </w:r>
            <w:r w:rsidR="005165AF" w:rsidRPr="00F20189">
              <w:rPr>
                <w:i/>
                <w:iCs/>
              </w:rPr>
              <w:t>lösen</w:t>
            </w:r>
            <w:r w:rsidRPr="00F20189">
              <w:rPr>
                <w:i/>
                <w:iCs/>
              </w:rPr>
              <w:t>?</w:t>
            </w:r>
          </w:p>
        </w:tc>
      </w:tr>
      <w:tr w:rsidR="00B94BD9" w:rsidRPr="00F20189">
        <w:tc>
          <w:tcPr>
            <w:tcW w:w="9597" w:type="dxa"/>
            <w:tcBorders>
              <w:top w:val="nil"/>
              <w:bottom w:val="single" w:sz="6" w:space="0" w:color="auto"/>
            </w:tcBorders>
          </w:tcPr>
          <w:p w:rsidR="00B94BD9" w:rsidRPr="00F20189" w:rsidRDefault="00B94BD9">
            <w:pPr>
              <w:rPr>
                <w:b/>
                <w:bCs/>
              </w:rPr>
            </w:pPr>
          </w:p>
        </w:tc>
      </w:tr>
    </w:tbl>
    <w:p w:rsidR="00B94BD9" w:rsidRPr="00F20189" w:rsidRDefault="00B94BD9"/>
    <w:p w:rsidR="00B94BD9" w:rsidRPr="00F20189" w:rsidRDefault="005165AF">
      <w:pPr>
        <w:pStyle w:val="berschrift1"/>
      </w:pPr>
      <w:bookmarkStart w:id="12" w:name="_Toc485303111"/>
      <w:r>
        <w:t>Abnahme</w:t>
      </w:r>
      <w:bookmarkEnd w:id="1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:rsidR="00B94BD9" w:rsidRPr="00F20189" w:rsidRDefault="00B94BD9">
            <w:r w:rsidRPr="00F20189">
              <w:rPr>
                <w:i/>
                <w:iCs/>
              </w:rPr>
              <w:t>Alle verantwortlich</w:t>
            </w:r>
            <w:r w:rsidR="005165AF">
              <w:rPr>
                <w:i/>
                <w:iCs/>
              </w:rPr>
              <w:t>en Personen sollten den Test fü</w:t>
            </w:r>
            <w:r w:rsidRPr="00F20189">
              <w:rPr>
                <w:i/>
                <w:iCs/>
              </w:rPr>
              <w:t xml:space="preserve">r </w:t>
            </w:r>
            <w:r w:rsidR="005165AF">
              <w:rPr>
                <w:i/>
                <w:iCs/>
              </w:rPr>
              <w:t>durchgeführt erklä</w:t>
            </w:r>
            <w:r w:rsidRPr="00F20189">
              <w:rPr>
                <w:i/>
                <w:iCs/>
              </w:rPr>
              <w:t>ren. D</w:t>
            </w:r>
            <w:r w:rsidR="005165AF">
              <w:rPr>
                <w:i/>
                <w:iCs/>
              </w:rPr>
              <w:t>ies impliziert auch, dass alle Kernfunktionen</w:t>
            </w:r>
            <w:r w:rsidRPr="00F20189">
              <w:rPr>
                <w:i/>
                <w:iCs/>
              </w:rPr>
              <w:t xml:space="preserve"> getestet wurde</w:t>
            </w:r>
            <w:r w:rsidR="005165AF">
              <w:rPr>
                <w:i/>
                <w:iCs/>
              </w:rPr>
              <w:t>n</w:t>
            </w:r>
            <w:r w:rsidRPr="00F20189">
              <w:rPr>
                <w:i/>
                <w:iCs/>
              </w:rPr>
              <w:t xml:space="preserve">. Bitte auch die fachlichen Ansprechpartner </w:t>
            </w:r>
            <w:r w:rsidR="005165AF">
              <w:rPr>
                <w:i/>
                <w:iCs/>
              </w:rPr>
              <w:t>(Business)</w:t>
            </w:r>
            <w:r w:rsidRPr="00F20189">
              <w:rPr>
                <w:i/>
                <w:iCs/>
              </w:rPr>
              <w:t xml:space="preserve"> dieses Dokument unterschreiben</w:t>
            </w:r>
            <w:r w:rsidR="005165AF">
              <w:rPr>
                <w:i/>
                <w:iCs/>
              </w:rPr>
              <w:t>.</w:t>
            </w:r>
          </w:p>
          <w:p w:rsidR="00B94BD9" w:rsidRPr="00F20189" w:rsidRDefault="00B94BD9">
            <w:pPr>
              <w:rPr>
                <w:u w:val="single"/>
              </w:rPr>
            </w:pPr>
          </w:p>
        </w:tc>
      </w:tr>
      <w:tr w:rsidR="00B94BD9" w:rsidRPr="00F201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934233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>wird erfolgreich abgenommen.</w:t>
            </w:r>
          </w:p>
          <w:p w:rsidR="00B94BD9" w:rsidRPr="00F20189" w:rsidRDefault="00B94BD9"/>
          <w:p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eingeschränkt abgenommen (Mängel siehe oben). 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</w:p>
          <w:p w:rsidR="00B94BD9" w:rsidRPr="00F20189" w:rsidRDefault="00B94BD9"/>
          <w:p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nicht abgenommen (aufgetretene Mängel siehe oben)</w:t>
            </w:r>
          </w:p>
          <w:p w:rsidR="00B94BD9" w:rsidRPr="00F20189" w:rsidRDefault="00B94BD9"/>
          <w:p w:rsidR="00B94BD9" w:rsidRPr="00F20189" w:rsidRDefault="00B94BD9"/>
          <w:p w:rsidR="00B94BD9" w:rsidRPr="00F20189" w:rsidRDefault="00B94BD9">
            <w:r w:rsidRPr="00F20189">
              <w:t>Bis zum vereinbarten Zeitpunkt werden alle oben beschriebenen Mängel beseitigt.</w:t>
            </w:r>
          </w:p>
          <w:p w:rsidR="00B94BD9" w:rsidRPr="00F20189" w:rsidRDefault="00B94BD9">
            <w:pPr>
              <w:rPr>
                <w:color w:val="008000"/>
              </w:rPr>
            </w:pPr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rPr>
                <w:color w:val="008000"/>
              </w:rPr>
              <w:tab/>
            </w: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:rsidR="00B94BD9" w:rsidRPr="00F20189" w:rsidRDefault="00B94BD9">
            <w:pPr>
              <w:rPr>
                <w:i/>
                <w:i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(fachlicher Ansprechpartner)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:rsidR="00B94BD9" w:rsidRPr="00F20189" w:rsidRDefault="00B94BD9">
            <w:pPr>
              <w:rPr>
                <w:i/>
                <w:i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(Test Experte/</w:t>
            </w:r>
            <w:proofErr w:type="spellStart"/>
            <w:r w:rsidRPr="00F20189">
              <w:rPr>
                <w:i/>
                <w:iCs/>
              </w:rPr>
              <w:t>Pr</w:t>
            </w:r>
            <w:proofErr w:type="spellEnd"/>
            <w:r w:rsidRPr="00F20189">
              <w:rPr>
                <w:i/>
                <w:iCs/>
              </w:rPr>
              <w:t>.-Leiter)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</w:t>
            </w:r>
            <w:proofErr w:type="spellStart"/>
            <w:r w:rsidRPr="00F20189">
              <w:rPr>
                <w:i/>
                <w:iCs/>
              </w:rPr>
              <w:t>Projektltr</w:t>
            </w:r>
            <w:proofErr w:type="spellEnd"/>
            <w:r w:rsidRPr="00F20189">
              <w:rPr>
                <w:i/>
                <w:iCs/>
              </w:rPr>
              <w:t>. Kunde/Template)</w:t>
            </w:r>
            <w:r w:rsidRPr="00F20189">
              <w:rPr>
                <w:b/>
                <w:bCs/>
              </w:rPr>
              <w:t>)</w:t>
            </w:r>
          </w:p>
        </w:tc>
      </w:tr>
    </w:tbl>
    <w:p w:rsidR="00B94BD9" w:rsidRPr="00F20189" w:rsidRDefault="00B94BD9"/>
    <w:sectPr w:rsidR="00B94BD9" w:rsidRPr="00F20189" w:rsidSect="0041066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6D1D" w:rsidRDefault="00D16D1D">
      <w:r>
        <w:separator/>
      </w:r>
    </w:p>
  </w:endnote>
  <w:endnote w:type="continuationSeparator" w:id="0">
    <w:p w:rsidR="00D16D1D" w:rsidRDefault="00D1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9A6928" w:rsidRDefault="009A6928">
          <w:pPr>
            <w:pStyle w:val="Fuzeile"/>
          </w:pPr>
          <w:r>
            <w:t xml:space="preserve">Version: </w:t>
          </w:r>
          <w:fldSimple w:instr=" DOCPROPERTY &quot;Version&quot;  \* MERGEFORMAT ">
            <w:r w:rsidR="00327302"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9A6928" w:rsidRDefault="009A6928">
          <w:pPr>
            <w:pStyle w:val="Fuzeile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F1D10">
            <w:rPr>
              <w:noProof/>
            </w:rPr>
            <w:t>4</w:t>
          </w:r>
          <w:r>
            <w:fldChar w:fldCharType="end"/>
          </w:r>
          <w:r>
            <w:t xml:space="preserve"> von </w:t>
          </w:r>
          <w:fldSimple w:instr=" NUMPAGES  \* MERGEFORMAT ">
            <w:r w:rsidR="00CF1D10">
              <w:rPr>
                <w:noProof/>
              </w:rPr>
              <w:t>5</w:t>
            </w:r>
          </w:fldSimple>
          <w:r>
            <w:t xml:space="preserve"> </w:t>
          </w:r>
        </w:p>
      </w:tc>
    </w:tr>
  </w:tbl>
  <w:p w:rsidR="009A6928" w:rsidRDefault="009A69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9A6928" w:rsidRDefault="00090BAA">
          <w:fldSimple w:instr=" AUTHOR  \* MERGEFORMAT ">
            <w:r w:rsidR="00327302">
              <w:rPr>
                <w:noProof/>
              </w:rPr>
              <w:t>Rütsche Salome, GHR-OSA-NEX-29</w:t>
            </w:r>
          </w:fldSimple>
        </w:p>
      </w:tc>
    </w:tr>
    <w:tr w:rsidR="009A6928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9A6928" w:rsidRDefault="00090BAA">
          <w:fldSimple w:instr=" DOCPROPERTY &quot;Version&quot;  \* MERGEFORMAT ">
            <w:r w:rsidR="00327302">
              <w:t>0.01</w:t>
            </w:r>
          </w:fldSimple>
        </w:p>
      </w:tc>
    </w:tr>
    <w:tr w:rsidR="009A6928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9A6928" w:rsidRDefault="009A6928">
          <w:r>
            <w:t>\\rechner\pfad\</w:t>
          </w:r>
          <w:fldSimple w:instr=" FILENAME /p \* MERGEFORMAT ">
            <w:r w:rsidR="00327302">
              <w:rPr>
                <w:noProof/>
              </w:rPr>
              <w:t>Dokument1</w:t>
            </w:r>
          </w:fldSimple>
        </w:p>
      </w:tc>
    </w:tr>
    <w:tr w:rsidR="009A6928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327302">
            <w:rPr>
              <w:noProof/>
            </w:rPr>
            <w:t>00.00.0000</w:t>
          </w:r>
          <w:r>
            <w:fldChar w:fldCharType="end"/>
          </w:r>
        </w:p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</w:tbl>
  <w:p w:rsidR="009A6928" w:rsidRDefault="009A69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6D1D" w:rsidRDefault="00D16D1D">
      <w:r>
        <w:separator/>
      </w:r>
    </w:p>
  </w:footnote>
  <w:footnote w:type="continuationSeparator" w:id="0">
    <w:p w:rsidR="00D16D1D" w:rsidRDefault="00D16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9A6928" w:rsidRDefault="009A6928" w:rsidP="0041066D">
          <w:pPr>
            <w:pStyle w:val="Kopfzeile"/>
            <w:tabs>
              <w:tab w:val="clear" w:pos="9072"/>
              <w:tab w:val="right" w:pos="4536"/>
            </w:tabs>
          </w:pPr>
          <w:r>
            <w:t>TEMPLATE Software GmbH</w:t>
          </w:r>
          <w:r>
            <w:tab/>
          </w:r>
          <w:r>
            <w:tab/>
          </w:r>
          <w:fldSimple w:instr=" DOCPROPERTY &quot;Project&quot;  \* MERGEFORMAT ">
            <w:r w:rsidR="00327302">
              <w:t>&lt;&lt; PROJEKT &gt;&gt;</w:t>
            </w:r>
          </w:fldSimple>
        </w:p>
        <w:p w:rsidR="009A6928" w:rsidRDefault="00090BAA">
          <w:pPr>
            <w:pStyle w:val="Kopfzeile"/>
            <w:tabs>
              <w:tab w:val="right" w:pos="4536"/>
            </w:tabs>
            <w:jc w:val="right"/>
          </w:pPr>
          <w:fldSimple w:instr=" TITLE  \* MERGEFORMAT ">
            <w:r w:rsidR="00327302">
              <w:t>Testprotokoll</w:t>
            </w:r>
          </w:fldSimple>
        </w:p>
      </w:tc>
    </w:tr>
  </w:tbl>
  <w:p w:rsidR="009A6928" w:rsidRDefault="009A69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9A6928" w:rsidRDefault="009A6928">
          <w:pPr>
            <w:pStyle w:val="Kopfzeile"/>
          </w:pPr>
          <w:r>
            <w:t>TEMPLATE Software GmbH</w:t>
          </w:r>
        </w:p>
      </w:tc>
    </w:tr>
  </w:tbl>
  <w:p w:rsidR="009A6928" w:rsidRDefault="009A69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656A85C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02"/>
    <w:rsid w:val="00014E69"/>
    <w:rsid w:val="00090BAA"/>
    <w:rsid w:val="00184221"/>
    <w:rsid w:val="001A6046"/>
    <w:rsid w:val="001A7518"/>
    <w:rsid w:val="00212B2C"/>
    <w:rsid w:val="00286A4C"/>
    <w:rsid w:val="00296A58"/>
    <w:rsid w:val="00327302"/>
    <w:rsid w:val="0041066D"/>
    <w:rsid w:val="004F4D4F"/>
    <w:rsid w:val="005165AF"/>
    <w:rsid w:val="00545C52"/>
    <w:rsid w:val="005B4386"/>
    <w:rsid w:val="005E570D"/>
    <w:rsid w:val="00640D13"/>
    <w:rsid w:val="00821B8A"/>
    <w:rsid w:val="00834613"/>
    <w:rsid w:val="009247D7"/>
    <w:rsid w:val="00934233"/>
    <w:rsid w:val="00970635"/>
    <w:rsid w:val="00982096"/>
    <w:rsid w:val="009A6928"/>
    <w:rsid w:val="00A67C8B"/>
    <w:rsid w:val="00AC7E40"/>
    <w:rsid w:val="00AF1039"/>
    <w:rsid w:val="00B74695"/>
    <w:rsid w:val="00B94BD9"/>
    <w:rsid w:val="00BE7CC6"/>
    <w:rsid w:val="00C96459"/>
    <w:rsid w:val="00CF1D10"/>
    <w:rsid w:val="00D02545"/>
    <w:rsid w:val="00D16D1D"/>
    <w:rsid w:val="00D505FD"/>
    <w:rsid w:val="00E71CDF"/>
    <w:rsid w:val="00E9210E"/>
    <w:rsid w:val="00E951BF"/>
    <w:rsid w:val="00F20189"/>
    <w:rsid w:val="00F52CBC"/>
    <w:rsid w:val="00F55382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F95895"/>
  <w14:defaultImageDpi w14:val="0"/>
  <w15:docId w15:val="{9CD203CA-8476-2B4D-AFB8-E367068B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autoSpaceDE w:val="0"/>
      <w:autoSpaceDN w:val="0"/>
      <w:adjustRightInd w:val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CH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CH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ind w:left="200"/>
    </w:pPr>
  </w:style>
  <w:style w:type="paragraph" w:styleId="Verzeichnis3">
    <w:name w:val="toc 3"/>
    <w:basedOn w:val="Standard"/>
    <w:next w:val="Standard"/>
    <w:uiPriority w:val="99"/>
    <w:pPr>
      <w:tabs>
        <w:tab w:val="right" w:leader="dot" w:pos="9071"/>
      </w:tabs>
      <w:ind w:left="400"/>
    </w:pPr>
  </w:style>
  <w:style w:type="paragraph" w:styleId="Verzeichnis4">
    <w:name w:val="toc 4"/>
    <w:basedOn w:val="Standard"/>
    <w:next w:val="Standard"/>
    <w:uiPriority w:val="99"/>
    <w:pPr>
      <w:tabs>
        <w:tab w:val="right" w:leader="dot" w:pos="9071"/>
      </w:tabs>
      <w:ind w:left="600"/>
    </w:pPr>
  </w:style>
  <w:style w:type="paragraph" w:styleId="Verzeichnis5">
    <w:name w:val="toc 5"/>
    <w:basedOn w:val="Standard"/>
    <w:next w:val="Standard"/>
    <w:uiPriority w:val="99"/>
    <w:pPr>
      <w:tabs>
        <w:tab w:val="right" w:leader="dot" w:pos="9071"/>
      </w:tabs>
      <w:ind w:left="800"/>
    </w:pPr>
  </w:style>
  <w:style w:type="paragraph" w:styleId="Verzeichnis6">
    <w:name w:val="toc 6"/>
    <w:basedOn w:val="Standard"/>
    <w:next w:val="Standard"/>
    <w:uiPriority w:val="99"/>
    <w:pPr>
      <w:tabs>
        <w:tab w:val="right" w:leader="dot" w:pos="9071"/>
      </w:tabs>
      <w:ind w:left="1000"/>
    </w:pPr>
  </w:style>
  <w:style w:type="paragraph" w:styleId="Verzeichnis7">
    <w:name w:val="toc 7"/>
    <w:basedOn w:val="Standard"/>
    <w:next w:val="Standard"/>
    <w:uiPriority w:val="99"/>
    <w:pPr>
      <w:tabs>
        <w:tab w:val="right" w:leader="dot" w:pos="9071"/>
      </w:tabs>
      <w:ind w:left="1200"/>
    </w:pPr>
  </w:style>
  <w:style w:type="paragraph" w:styleId="Verzeichnis8">
    <w:name w:val="toc 8"/>
    <w:basedOn w:val="Standard"/>
    <w:next w:val="Standard"/>
    <w:uiPriority w:val="99"/>
    <w:pPr>
      <w:tabs>
        <w:tab w:val="right" w:leader="dot" w:pos="9071"/>
      </w:tabs>
      <w:ind w:left="1400"/>
    </w:pPr>
  </w:style>
  <w:style w:type="paragraph" w:styleId="Verzeichnis9">
    <w:name w:val="toc 9"/>
    <w:basedOn w:val="Standard"/>
    <w:next w:val="Standard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Standard"/>
    <w:uiPriority w:val="99"/>
  </w:style>
  <w:style w:type="paragraph" w:customStyle="1" w:styleId="Aufzhlung">
    <w:name w:val="Aufz_hlung"/>
    <w:basedOn w:val="Standard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Standard"/>
    <w:next w:val="Standard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Standard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/>
    </w:rPr>
  </w:style>
  <w:style w:type="paragraph" w:styleId="StandardWeb">
    <w:name w:val="Normal (Web)"/>
    <w:basedOn w:val="Standard"/>
    <w:uiPriority w:val="99"/>
    <w:unhideWhenUsed/>
    <w:rsid w:val="00C96459"/>
    <w:pPr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ivat/Downloads/testberich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testbericht.dotx</Template>
  <TotalTime>0</TotalTime>
  <Pages>6</Pages>
  <Words>741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TEMPLATE Software GmbH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Rütsche Salome, GHR-OSA-NEX-29</dc:creator>
  <cp:keywords/>
  <dc:description/>
  <cp:lastModifiedBy>Ruetsche, Salome</cp:lastModifiedBy>
  <cp:revision>2</cp:revision>
  <dcterms:created xsi:type="dcterms:W3CDTF">2020-06-15T19:21:00Z</dcterms:created>
  <dcterms:modified xsi:type="dcterms:W3CDTF">2020-06-16T15:17:00Z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